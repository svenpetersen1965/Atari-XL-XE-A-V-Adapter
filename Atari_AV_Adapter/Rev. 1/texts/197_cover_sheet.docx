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9671BB0A38404DD7B166C4BADEDCAC44"/>
        </w:placeholder>
      </w:sdtPr>
      <w:sdtEndPr>
        <w:rPr>
          <w:sz w:val="48"/>
          <w:szCs w:val="48"/>
        </w:rPr>
      </w:sdtEndPr>
      <w:sdtContent>
        <w:p w:rsidR="00D20149" w:rsidRPr="00950B62" w:rsidRDefault="00913903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Atari XL/XE A/V-Adapter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913903">
        <w:rPr>
          <w:sz w:val="36"/>
          <w:szCs w:val="36"/>
          <w:lang w:val="en-US"/>
        </w:rPr>
        <w:t>197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913903">
        <w:rPr>
          <w:sz w:val="36"/>
          <w:szCs w:val="36"/>
          <w:lang w:val="en-US"/>
        </w:rPr>
        <w:t>1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913903">
        <w:rPr>
          <w:sz w:val="36"/>
          <w:szCs w:val="36"/>
          <w:lang w:val="en-US"/>
        </w:rPr>
        <w:t>15.11.2022</w:t>
      </w:r>
    </w:p>
    <w:p w:rsidR="009A38BA" w:rsidRDefault="009A38BA" w:rsidP="00D20149">
      <w:pPr>
        <w:jc w:val="center"/>
        <w:rPr>
          <w:sz w:val="36"/>
          <w:szCs w:val="36"/>
          <w:lang w:val="en-US"/>
        </w:rPr>
      </w:pPr>
    </w:p>
    <w:p w:rsidR="00E66EFA" w:rsidRPr="00950B62" w:rsidRDefault="00E66EFA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041392" cy="3779520"/>
            <wp:effectExtent l="0" t="0" r="6985" b="0"/>
            <wp:docPr id="19578654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65425" name="Grafik 19578654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BA" w:rsidRPr="00950B62" w:rsidRDefault="009A38BA" w:rsidP="00913903">
      <w:pPr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03"/>
    <w:rsid w:val="00394953"/>
    <w:rsid w:val="0070552A"/>
    <w:rsid w:val="007D5C22"/>
    <w:rsid w:val="00913903"/>
    <w:rsid w:val="00923FE4"/>
    <w:rsid w:val="00950B62"/>
    <w:rsid w:val="009A38BA"/>
    <w:rsid w:val="00B510DA"/>
    <w:rsid w:val="00D20149"/>
    <w:rsid w:val="00D34CBC"/>
    <w:rsid w:val="00E66EFA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F73D"/>
  <w15:chartTrackingRefBased/>
  <w15:docId w15:val="{80CE130A-F49D-4363-A77C-2FA773FC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71BB0A38404DD7B166C4BADEDCAC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04B569-EAE4-4F5E-B982-90C3F21633CE}"/>
      </w:docPartPr>
      <w:docPartBody>
        <w:p w:rsidR="00607762" w:rsidRDefault="00607762">
          <w:pPr>
            <w:pStyle w:val="9671BB0A38404DD7B166C4BADEDCAC44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62"/>
    <w:rsid w:val="0060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671BB0A38404DD7B166C4BADEDCAC44">
    <w:name w:val="9671BB0A38404DD7B166C4BADEDCA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2022-11-15T15:17:00Z</dcterms:created>
  <dcterms:modified xsi:type="dcterms:W3CDTF">2023-05-27T17:38:00Z</dcterms:modified>
</cp:coreProperties>
</file>